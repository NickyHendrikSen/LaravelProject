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9D32BD4" w:rsidR="000035F9" w:rsidRPr="00434074" w:rsidRDefault="00542033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[Assignment / 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>]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77777777" w:rsidR="000035F9" w:rsidRDefault="000035F9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&lt;Course Code&gt;</w:t>
            </w:r>
          </w:p>
          <w:p w14:paraId="36656A16" w14:textId="1A221514" w:rsidR="000035F9" w:rsidRPr="00876A58" w:rsidRDefault="000035F9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&lt;Couse Name&gt;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7B39859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[Odd / Even /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>Compact</w:t>
            </w:r>
            <w:r w:rsidR="007A461F">
              <w:rPr>
                <w:rFonts w:ascii="Arial" w:hAnsi="Arial" w:cs="Arial"/>
                <w:iCs/>
                <w:sz w:val="20"/>
                <w:szCs w:val="20"/>
              </w:rPr>
              <w:t>]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Year</w:t>
            </w:r>
            <w:proofErr w:type="spellEnd"/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szCs w:val="20"/>
              </w:rPr>
              <w:t>9999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>
              <w:rPr>
                <w:rFonts w:ascii="Arial" w:hAnsi="Arial" w:cs="Arial"/>
                <w:iCs/>
                <w:sz w:val="20"/>
                <w:szCs w:val="20"/>
              </w:rPr>
              <w:t>9999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38F022B0" w:rsidR="009F37DD" w:rsidRPr="00740F48" w:rsidRDefault="00272EAA" w:rsidP="002F11B8">
      <w:pPr>
        <w:spacing w:line="360" w:lineRule="auto"/>
        <w:ind w:firstLine="360"/>
        <w:rPr>
          <w:sz w:val="28"/>
          <w:szCs w:val="28"/>
        </w:rPr>
      </w:pPr>
      <w:r>
        <w:t>TITLE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5032EEAD" w:rsidR="00740F48" w:rsidRPr="009F37DD" w:rsidRDefault="00AE7A98" w:rsidP="002F11B8">
      <w:pPr>
        <w:spacing w:line="360" w:lineRule="auto"/>
        <w:ind w:firstLine="360"/>
      </w:pPr>
      <w:r>
        <w:t>PROJECT EXPLANATION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7A3BC99B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62B239BD" w14:textId="6D7FB6A3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0B8F3D4A" w14:textId="5E901A05" w:rsidR="002F11B8" w:rsidRPr="00682E72" w:rsidRDefault="002F11B8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t>ETC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24D38D92" w14:textId="0768399E" w:rsidR="009F37DD" w:rsidRDefault="00842715" w:rsidP="002F11B8">
      <w:pPr>
        <w:pStyle w:val="ListParagraph"/>
        <w:numPr>
          <w:ilvl w:val="0"/>
          <w:numId w:val="21"/>
        </w:numPr>
        <w:spacing w:line="360" w:lineRule="auto"/>
      </w:pPr>
      <w:r w:rsidRPr="00682E72">
        <w:t>Link / References</w:t>
      </w:r>
    </w:p>
    <w:p w14:paraId="44770D8F" w14:textId="2F289CB8" w:rsidR="00DC0A1A" w:rsidRDefault="00260831" w:rsidP="00DC0A1A">
      <w:pPr>
        <w:pStyle w:val="ListParagraph"/>
        <w:spacing w:line="360" w:lineRule="auto"/>
      </w:pPr>
      <w:hyperlink r:id="rId9" w:history="1">
        <w:r w:rsidR="005550DD" w:rsidRPr="00EC3324">
          <w:rPr>
            <w:rStyle w:val="Hyperlink"/>
          </w:rPr>
          <w:t>https://www.pinterest.com/pin/828029081466285206/</w:t>
        </w:r>
      </w:hyperlink>
    </w:p>
    <w:p w14:paraId="19CDCADD" w14:textId="5F496BBE" w:rsidR="005550DD" w:rsidRDefault="00260831" w:rsidP="00DC0A1A">
      <w:pPr>
        <w:pStyle w:val="ListParagraph"/>
        <w:spacing w:line="360" w:lineRule="auto"/>
      </w:pPr>
      <w:hyperlink r:id="rId10" w:history="1">
        <w:r w:rsidR="00292127" w:rsidRPr="00EC3324">
          <w:rPr>
            <w:rStyle w:val="Hyperlink"/>
          </w:rPr>
          <w:t>https://www.goodfon.com/wallpaper/sport-paren-muzhchina-beg.html</w:t>
        </w:r>
      </w:hyperlink>
    </w:p>
    <w:p w14:paraId="5138CA90" w14:textId="5E025A4A" w:rsidR="00A26C70" w:rsidRDefault="00260831" w:rsidP="00A26C70">
      <w:pPr>
        <w:pStyle w:val="ListParagraph"/>
        <w:spacing w:line="360" w:lineRule="auto"/>
      </w:pPr>
      <w:hyperlink r:id="rId11" w:history="1">
        <w:r w:rsidR="00292127" w:rsidRPr="00EC3324">
          <w:rPr>
            <w:rStyle w:val="Hyperlink"/>
          </w:rPr>
          <w:t>https://wallpaperstock.net/racing-the-cheetah-wallpapers_w27883.html</w:t>
        </w:r>
      </w:hyperlink>
    </w:p>
    <w:p w14:paraId="2351C2C8" w14:textId="35FC186C" w:rsidR="00292127" w:rsidRPr="00682E72" w:rsidRDefault="00292127" w:rsidP="00DC0A1A">
      <w:pPr>
        <w:pStyle w:val="ListParagraph"/>
        <w:spacing w:line="360" w:lineRule="auto"/>
      </w:pPr>
      <w:r w:rsidRPr="00292127">
        <w:t>https://thenounproject.com/term/search-icon/629578/</w:t>
      </w:r>
    </w:p>
    <w:p w14:paraId="3A1B81B4" w14:textId="472CA1CB" w:rsidR="00A26C70" w:rsidRPr="00A26C70" w:rsidRDefault="00842715" w:rsidP="00A26C70">
      <w:pPr>
        <w:pStyle w:val="ListParagraph"/>
        <w:numPr>
          <w:ilvl w:val="0"/>
          <w:numId w:val="21"/>
        </w:numPr>
        <w:spacing w:line="360" w:lineRule="auto"/>
        <w:rPr>
          <w:rStyle w:val="Hyperlink"/>
          <w:color w:val="auto"/>
          <w:u w:val="none"/>
        </w:rPr>
      </w:pPr>
      <w:r w:rsidRPr="00682E72">
        <w:t>Link / References</w:t>
      </w:r>
      <w:r w:rsidR="00A26C70">
        <w:t xml:space="preserve"> code</w:t>
      </w:r>
    </w:p>
    <w:p w14:paraId="4C4BABF5" w14:textId="77777777" w:rsidR="00A26C70" w:rsidRDefault="00A26C70" w:rsidP="00A26C70">
      <w:pPr>
        <w:pStyle w:val="ListParagraph"/>
        <w:spacing w:line="360" w:lineRule="auto"/>
      </w:pPr>
      <w:r w:rsidRPr="00A26C70">
        <w:t>https://stackoverflow.com/questions/4459379/preview-an-image-before-it-is-uploaded</w:t>
      </w:r>
    </w:p>
    <w:p w14:paraId="34B2600C" w14:textId="77777777" w:rsidR="00A26C70" w:rsidRPr="00682E72" w:rsidRDefault="00A26C70" w:rsidP="00A26C70">
      <w:pPr>
        <w:pStyle w:val="ListParagraph"/>
        <w:spacing w:line="360" w:lineRule="auto"/>
      </w:pPr>
    </w:p>
    <w:p w14:paraId="181DA48F" w14:textId="78C9CAC2" w:rsidR="002F11B8" w:rsidRPr="00682E72" w:rsidRDefault="002F11B8" w:rsidP="002F11B8">
      <w:pPr>
        <w:pStyle w:val="ListParagraph"/>
        <w:numPr>
          <w:ilvl w:val="0"/>
          <w:numId w:val="21"/>
        </w:numPr>
        <w:spacing w:line="360" w:lineRule="auto"/>
      </w:pPr>
      <w:r w:rsidRPr="00682E72">
        <w:t>ETC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77777777" w:rsidR="002F5E84" w:rsidRDefault="00A81038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</w:t>
      </w:r>
      <w:r w:rsidRPr="00A81038">
        <w:t>1</w:t>
      </w:r>
      <w:r w:rsidRPr="002F5E84">
        <w:rPr>
          <w:vertAlign w:val="superscript"/>
        </w:rPr>
        <w:t>st</w:t>
      </w:r>
      <w:r w:rsidRPr="00A81038">
        <w:t xml:space="preserve"> Student Name</w:t>
      </w:r>
      <w:r>
        <w:t>&gt;</w:t>
      </w:r>
    </w:p>
    <w:p w14:paraId="4DC65843" w14:textId="2751AA71" w:rsidR="002F5E84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&lt;2</w:t>
      </w:r>
      <w:r w:rsidRPr="002F5E84">
        <w:rPr>
          <w:vertAlign w:val="superscript"/>
        </w:rPr>
        <w:t>nd</w:t>
      </w:r>
      <w:r w:rsidRPr="00A81038">
        <w:t xml:space="preserve"> Student Name</w:t>
      </w:r>
      <w:r>
        <w:t>&gt;</w:t>
      </w:r>
    </w:p>
    <w:p w14:paraId="040070FD" w14:textId="6FC49D5D" w:rsidR="002F5E84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&lt;3</w:t>
      </w:r>
      <w:r w:rsidRPr="002F5E84">
        <w:rPr>
          <w:vertAlign w:val="superscript"/>
        </w:rPr>
        <w:t>rd</w:t>
      </w:r>
      <w:r w:rsidRPr="00A81038">
        <w:t xml:space="preserve"> Student Name</w:t>
      </w:r>
      <w:r>
        <w:t>&gt;</w:t>
      </w:r>
    </w:p>
    <w:p w14:paraId="26DF70A3" w14:textId="7D8792CC" w:rsidR="00842715" w:rsidRPr="00682E72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&lt;4</w:t>
      </w:r>
      <w:r w:rsidRPr="002F5E84">
        <w:rPr>
          <w:vertAlign w:val="superscript"/>
        </w:rPr>
        <w:t>th</w:t>
      </w:r>
      <w:r w:rsidRPr="00A81038">
        <w:t xml:space="preserve"> Student Name</w:t>
      </w:r>
      <w:r>
        <w:t>&gt;</w:t>
      </w:r>
    </w:p>
    <w:sectPr w:rsidR="00842715" w:rsidRPr="00682E72" w:rsidSect="00DF2179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2BF57" w14:textId="77777777" w:rsidR="00260831" w:rsidRDefault="00260831" w:rsidP="00273E4A">
      <w:r>
        <w:separator/>
      </w:r>
    </w:p>
  </w:endnote>
  <w:endnote w:type="continuationSeparator" w:id="0">
    <w:p w14:paraId="2FFC6596" w14:textId="77777777" w:rsidR="00260831" w:rsidRDefault="0026083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8B08C6">
          <w:rPr>
            <w:sz w:val="22"/>
            <w:szCs w:val="22"/>
            <w:lang w:val="id-ID"/>
          </w:rPr>
          <w:t>of</w:t>
        </w:r>
        <w:proofErr w:type="spellEnd"/>
        <w:r w:rsidR="005B66A9" w:rsidRPr="008B08C6">
          <w:rPr>
            <w:sz w:val="22"/>
            <w:szCs w:val="22"/>
            <w:lang w:val="id-ID"/>
          </w:rPr>
          <w:t xml:space="preserve">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33842" w14:textId="77777777" w:rsidR="00260831" w:rsidRDefault="00260831" w:rsidP="00273E4A">
      <w:r>
        <w:separator/>
      </w:r>
    </w:p>
  </w:footnote>
  <w:footnote w:type="continuationSeparator" w:id="0">
    <w:p w14:paraId="27B3FCA3" w14:textId="77777777" w:rsidR="00260831" w:rsidRDefault="0026083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18"/>
  </w:num>
  <w:num w:numId="6">
    <w:abstractNumId w:val="12"/>
  </w:num>
  <w:num w:numId="7">
    <w:abstractNumId w:val="19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6"/>
  </w:num>
  <w:num w:numId="15">
    <w:abstractNumId w:val="3"/>
  </w:num>
  <w:num w:numId="16">
    <w:abstractNumId w:val="17"/>
  </w:num>
  <w:num w:numId="17">
    <w:abstractNumId w:val="1"/>
  </w:num>
  <w:num w:numId="18">
    <w:abstractNumId w:val="14"/>
  </w:num>
  <w:num w:numId="19">
    <w:abstractNumId w:val="5"/>
  </w:num>
  <w:num w:numId="20">
    <w:abstractNumId w:val="16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03782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0831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2127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0DD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26C70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0A1A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5550DD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allpaperstock.net/racing-the-cheetah-wallpapers_w27883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goodfon.com/wallpaper/sport-paren-muzhchina-be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interest.com/pin/828029081466285206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C:\DOCUME~1\MASTER~1\LOCALS~1\Temp\Rar$DI23.500\20120510 FM-BINUS-AA-FPT-66-R Template Soal.dotx</Template>
  <TotalTime>160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CHRISTOPHER PUTRA SETIAWAN</cp:lastModifiedBy>
  <cp:revision>342</cp:revision>
  <dcterms:created xsi:type="dcterms:W3CDTF">2017-10-20T05:51:00Z</dcterms:created>
  <dcterms:modified xsi:type="dcterms:W3CDTF">2020-09-25T09:59:00Z</dcterms:modified>
</cp:coreProperties>
</file>